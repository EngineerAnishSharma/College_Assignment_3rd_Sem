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1959" w14:textId="09F128D6" w:rsidR="0033554E" w:rsidRDefault="0033554E" w:rsidP="0033554E">
      <w:pPr>
        <w:widowControl w:val="0"/>
        <w:spacing w:line="240" w:lineRule="auto"/>
        <w:ind w:left="2123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GY</w:t>
      </w:r>
    </w:p>
    <w:p w14:paraId="207771AE" w14:textId="77777777" w:rsidR="0033554E" w:rsidRDefault="0033554E" w:rsidP="0033554E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2150EDEA" w14:textId="54779442" w:rsidR="0033554E" w:rsidRDefault="0033554E" w:rsidP="0033554E">
      <w:pPr>
        <w:widowControl w:val="0"/>
        <w:spacing w:line="240" w:lineRule="auto"/>
        <w:ind w:left="3310" w:right="-2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</w:rPr>
        <w:t>cademic Ye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r: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</w:rPr>
        <w:t>023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</w:rPr>
        <w:t xml:space="preserve"> –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24</w:t>
      </w:r>
    </w:p>
    <w:p w14:paraId="22855E03" w14:textId="77777777" w:rsidR="0033554E" w:rsidRDefault="0033554E" w:rsidP="0033554E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COURSE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ODE: DJ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L3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</w:rPr>
        <w:t>SS: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S. Y. B.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</w:rPr>
        <w:t>ech. 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III (I1)</w:t>
      </w:r>
    </w:p>
    <w:p w14:paraId="71744BBD" w14:textId="77777777" w:rsidR="0033554E" w:rsidRDefault="0033554E" w:rsidP="0033554E">
      <w:pPr>
        <w:spacing w:after="14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2C5502FD" w14:textId="737D8CA2" w:rsidR="00DC6A1D" w:rsidRDefault="0033554E" w:rsidP="00DC6A1D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COURSE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E: Dat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 xml:space="preserve">s    </w:t>
      </w:r>
      <w:r w:rsidR="00DC6A1D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AP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D:60003220</w:t>
      </w:r>
      <w:r w:rsidR="00DC6A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045</w:t>
      </w:r>
    </w:p>
    <w:p w14:paraId="015038AF" w14:textId="57D0F743" w:rsidR="0033554E" w:rsidRPr="0033554E" w:rsidRDefault="0033554E" w:rsidP="00DC6A1D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NAME: </w:t>
      </w:r>
      <w:r w:rsidR="00DC6A1D" w:rsidRPr="00DC6A1D">
        <w:rPr>
          <w:rFonts w:ascii="Times New Roman" w:eastAsia="Times New Roman" w:hAnsi="Times New Roman" w:cs="Times New Roman"/>
          <w:b/>
          <w:bCs/>
          <w:color w:val="000000"/>
        </w:rPr>
        <w:t>Anish Sharma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                               </w:t>
      </w:r>
      <w:r w:rsidR="00DC6A1D">
        <w:rPr>
          <w:rFonts w:ascii="Times New Roman" w:eastAsia="Times New Roman" w:hAnsi="Times New Roman" w:cs="Times New Roman"/>
          <w:b/>
          <w:bCs/>
          <w:color w:val="000000"/>
        </w:rPr>
        <w:t xml:space="preserve">          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</w:rPr>
        <w:t>AT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</w:rPr>
        <w:t xml:space="preserve"> 3</w:t>
      </w:r>
      <w:r w:rsidRPr="0033554E">
        <w:rPr>
          <w:rFonts w:ascii="Times New Roman" w:eastAsia="Times New Roman" w:hAnsi="Times New Roman" w:cs="Times New Roman"/>
          <w:b/>
          <w:bCs/>
          <w:color w:val="000000"/>
          <w:spacing w:val="1"/>
          <w:vertAlign w:val="superscript"/>
        </w:rPr>
        <w:t>rd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</w:rPr>
        <w:t xml:space="preserve"> December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2023</w:t>
      </w:r>
    </w:p>
    <w:p w14:paraId="7ED42AFF" w14:textId="77777777" w:rsidR="0033554E" w:rsidRDefault="0033554E" w:rsidP="0033554E">
      <w:pPr>
        <w:spacing w:after="15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75B7F1F5" w14:textId="77777777" w:rsidR="0033554E" w:rsidRPr="00FC32A8" w:rsidRDefault="0033554E" w:rsidP="0033554E">
      <w:pPr>
        <w:widowControl w:val="0"/>
        <w:spacing w:line="240" w:lineRule="auto"/>
        <w:ind w:left="2894" w:right="-2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 xml:space="preserve">       </w:t>
      </w:r>
      <w:r w:rsidRPr="00FC32A8">
        <w:rPr>
          <w:rFonts w:ascii="Times New Roman" w:eastAsia="Times New Roman" w:hAnsi="Times New Roman" w:cs="Times New Roman"/>
          <w:b/>
          <w:bCs/>
          <w:color w:val="000000"/>
        </w:rPr>
        <w:t>EXPERIMENT NO:</w:t>
      </w:r>
      <w:r>
        <w:rPr>
          <w:rFonts w:ascii="Times New Roman" w:eastAsia="Times New Roman" w:hAnsi="Times New Roman" w:cs="Times New Roman"/>
          <w:b/>
          <w:bCs/>
          <w:color w:val="000000"/>
        </w:rPr>
        <w:t>10</w:t>
      </w:r>
    </w:p>
    <w:p w14:paraId="66347C2C" w14:textId="25BC1DBE" w:rsidR="0033554E" w:rsidRDefault="0033554E" w:rsidP="0033554E">
      <w:pPr>
        <w:widowControl w:val="0"/>
        <w:spacing w:line="240" w:lineRule="auto"/>
        <w:ind w:left="1440" w:right="-2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        To </w:t>
      </w:r>
      <w:r w:rsidRPr="00FC32A8">
        <w:rPr>
          <w:rFonts w:ascii="Times New Roman" w:eastAsia="Times New Roman" w:hAnsi="Times New Roman" w:cs="Times New Roman"/>
          <w:b/>
          <w:bCs/>
          <w:color w:val="000000"/>
        </w:rPr>
        <w:t>Implement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Binary Trees</w:t>
      </w:r>
    </w:p>
    <w:p w14:paraId="268263DF" w14:textId="06F1F254" w:rsidR="0033554E" w:rsidRPr="0033554E" w:rsidRDefault="0033554E" w:rsidP="0033554E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pacing w:val="-1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 xml:space="preserve">                                                                                                    </w:t>
      </w:r>
    </w:p>
    <w:p w14:paraId="4B8D85A6" w14:textId="007513BA" w:rsidR="004E7AAB" w:rsidRPr="006C215A" w:rsidRDefault="004E7AAB" w:rsidP="004E7AAB">
      <w:pPr>
        <w:spacing w:after="157"/>
        <w:ind w:right="3"/>
        <w:rPr>
          <w:rFonts w:ascii="Times New Roman" w:hAnsi="Times New Roman" w:cs="Times New Roman"/>
          <w:b/>
          <w:bCs/>
          <w:sz w:val="24"/>
          <w:szCs w:val="24"/>
        </w:rPr>
      </w:pPr>
      <w:r w:rsidRPr="006C215A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9747A72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>class BTreeNode {</w:t>
      </w:r>
    </w:p>
    <w:p w14:paraId="548A1831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int[] keys;</w:t>
      </w:r>
    </w:p>
    <w:p w14:paraId="50CEF328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int t; // Minimum degree</w:t>
      </w:r>
    </w:p>
    <w:p w14:paraId="2E5319D4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BTreeNode[] children;</w:t>
      </w:r>
    </w:p>
    <w:p w14:paraId="45129AC1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int n; // Current number of keys</w:t>
      </w:r>
    </w:p>
    <w:p w14:paraId="75C7B58D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boolean leaf;</w:t>
      </w:r>
    </w:p>
    <w:p w14:paraId="098CE174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</w:p>
    <w:p w14:paraId="7CB1E319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BTreeNode(int t, boolean leaf) {</w:t>
      </w:r>
    </w:p>
    <w:p w14:paraId="4F622C9E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this.t = t;</w:t>
      </w:r>
    </w:p>
    <w:p w14:paraId="04569107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this.leaf = leaf;</w:t>
      </w:r>
    </w:p>
    <w:p w14:paraId="0806750A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keys = new int[2 * t - 1];</w:t>
      </w:r>
    </w:p>
    <w:p w14:paraId="7AC4BCA6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children = new BTreeNode[2 * t];</w:t>
      </w:r>
    </w:p>
    <w:p w14:paraId="68861919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n = 0;</w:t>
      </w:r>
    </w:p>
    <w:p w14:paraId="7B7DCA64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CA5744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</w:p>
    <w:p w14:paraId="248285C6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void insertNonFull(int key) {</w:t>
      </w:r>
    </w:p>
    <w:p w14:paraId="3E52CE01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int i = n - 1;</w:t>
      </w:r>
    </w:p>
    <w:p w14:paraId="09B5C45F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if (leaf) {</w:t>
      </w:r>
    </w:p>
    <w:p w14:paraId="1D3B3958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while (i &gt;= 0 &amp;&amp; key &lt; keys[i]) {</w:t>
      </w:r>
    </w:p>
    <w:p w14:paraId="0413ADBA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lastRenderedPageBreak/>
        <w:t xml:space="preserve">                keys[i + 1] = keys[i];</w:t>
      </w:r>
    </w:p>
    <w:p w14:paraId="01FC7A5D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    i--;</w:t>
      </w:r>
    </w:p>
    <w:p w14:paraId="4DEEE154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0473F6A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keys[i + 1] = key;</w:t>
      </w:r>
    </w:p>
    <w:p w14:paraId="2858A591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n++;</w:t>
      </w:r>
    </w:p>
    <w:p w14:paraId="6BD48044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249B3AD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while (i &gt;= 0 &amp;&amp; key &lt; keys[i]) {</w:t>
      </w:r>
    </w:p>
    <w:p w14:paraId="707EE12A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    i--;</w:t>
      </w:r>
    </w:p>
    <w:p w14:paraId="4E9108FC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D1287C9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if (children[i + 1].n == 2 * t - 1) {</w:t>
      </w:r>
    </w:p>
    <w:p w14:paraId="3AEFF480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    splitChild(i + 1, children[i + 1]);</w:t>
      </w:r>
    </w:p>
    <w:p w14:paraId="22839B1C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    if (key &gt; keys[i + 1]) {</w:t>
      </w:r>
    </w:p>
    <w:p w14:paraId="2DE23506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        i++;</w:t>
      </w:r>
    </w:p>
    <w:p w14:paraId="5A18F554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A8882AB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20983DB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children[i + 1].insertNonFull(key);</w:t>
      </w:r>
    </w:p>
    <w:p w14:paraId="32144911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43E937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56CD3A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</w:p>
    <w:p w14:paraId="4C0C19A3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void splitChild(int i, BTreeNode y) {</w:t>
      </w:r>
    </w:p>
    <w:p w14:paraId="07406DE4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BTreeNode z = new BTreeNode(y.t, y.leaf);</w:t>
      </w:r>
    </w:p>
    <w:p w14:paraId="4DC477FA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z.n = t - 1;</w:t>
      </w:r>
    </w:p>
    <w:p w14:paraId="053B9BD9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</w:p>
    <w:p w14:paraId="5AD68821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for (int j = 0; j &lt; t - 1; j++) {</w:t>
      </w:r>
    </w:p>
    <w:p w14:paraId="733151F2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z.keys[j] = y.keys[j + t];</w:t>
      </w:r>
    </w:p>
    <w:p w14:paraId="4621A9B3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780A60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</w:p>
    <w:p w14:paraId="5C32D040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if (!y.leaf) {</w:t>
      </w:r>
    </w:p>
    <w:p w14:paraId="246C1D1D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for (int j = 0; j &lt; t; j++) {</w:t>
      </w:r>
    </w:p>
    <w:p w14:paraId="62A5B0A8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lastRenderedPageBreak/>
        <w:t xml:space="preserve">                z.children[j] = y.children[j + t];</w:t>
      </w:r>
    </w:p>
    <w:p w14:paraId="0977160B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89564E3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4C177A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</w:p>
    <w:p w14:paraId="402D9A4F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y.n = t - 1;</w:t>
      </w:r>
    </w:p>
    <w:p w14:paraId="30858D43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</w:p>
    <w:p w14:paraId="0E88FE89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for (int j = n; j &gt;= i + 1; j--) {</w:t>
      </w:r>
    </w:p>
    <w:p w14:paraId="38999447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children[j + 1] = children[j];</w:t>
      </w:r>
    </w:p>
    <w:p w14:paraId="76DA3EB5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A49A92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children[i + 1] = z;</w:t>
      </w:r>
    </w:p>
    <w:p w14:paraId="1ECA8D69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</w:p>
    <w:p w14:paraId="5B9FBBBA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for (int j = n - 1; j &gt;= i; j--) {</w:t>
      </w:r>
    </w:p>
    <w:p w14:paraId="19F1AC75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keys[j + 1] = keys[j];</w:t>
      </w:r>
    </w:p>
    <w:p w14:paraId="6771CED5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18A26A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keys[i] = y.keys[t - 1];</w:t>
      </w:r>
    </w:p>
    <w:p w14:paraId="101B789B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</w:p>
    <w:p w14:paraId="08EE795A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n++;</w:t>
      </w:r>
    </w:p>
    <w:p w14:paraId="3FB21729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2F52D7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</w:p>
    <w:p w14:paraId="6889DEDD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void traverse() {</w:t>
      </w:r>
    </w:p>
    <w:p w14:paraId="0C37BF8C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int i;</w:t>
      </w:r>
    </w:p>
    <w:p w14:paraId="51BC099E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for (i = 0; i &lt; n; i++) {</w:t>
      </w:r>
    </w:p>
    <w:p w14:paraId="35C9CF3C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if (!leaf) {</w:t>
      </w:r>
    </w:p>
    <w:p w14:paraId="1A200CA9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    children[i].traverse();</w:t>
      </w:r>
    </w:p>
    <w:p w14:paraId="5A927D65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0E168E7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System.out.print(keys[i] + " ");</w:t>
      </w:r>
    </w:p>
    <w:p w14:paraId="22823E43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9B49BB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</w:p>
    <w:p w14:paraId="55689061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if (!leaf) {</w:t>
      </w:r>
    </w:p>
    <w:p w14:paraId="2777C669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lastRenderedPageBreak/>
        <w:t xml:space="preserve">            children[i].traverse();</w:t>
      </w:r>
    </w:p>
    <w:p w14:paraId="39037692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E8A35E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D02F4D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>}</w:t>
      </w:r>
    </w:p>
    <w:p w14:paraId="7CB39B39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</w:p>
    <w:p w14:paraId="1156DC76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>class BTree {</w:t>
      </w:r>
    </w:p>
    <w:p w14:paraId="4C544CFE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private BTreeNode root;</w:t>
      </w:r>
    </w:p>
    <w:p w14:paraId="591A99F8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private int t;</w:t>
      </w:r>
    </w:p>
    <w:p w14:paraId="6C9195EF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</w:p>
    <w:p w14:paraId="2831DFAC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BTree(int t) {</w:t>
      </w:r>
    </w:p>
    <w:p w14:paraId="1C5E880D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this.t = t;</w:t>
      </w:r>
    </w:p>
    <w:p w14:paraId="719627E5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root = new BTreeNode(t, true);</w:t>
      </w:r>
    </w:p>
    <w:p w14:paraId="28857FD8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863A7E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</w:p>
    <w:p w14:paraId="4C7EB004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void insert(int key) {</w:t>
      </w:r>
    </w:p>
    <w:p w14:paraId="333364CB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if (root.n == 2 * t - 1) {</w:t>
      </w:r>
    </w:p>
    <w:p w14:paraId="55AE8355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BTreeNode s = new BTreeNode(t, false);</w:t>
      </w:r>
    </w:p>
    <w:p w14:paraId="22F12793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s.children[0] = root;</w:t>
      </w:r>
    </w:p>
    <w:p w14:paraId="1888081F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s.splitChild(0, root);</w:t>
      </w:r>
    </w:p>
    <w:p w14:paraId="35AC5F4F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</w:p>
    <w:p w14:paraId="30D12F91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int i = 0;</w:t>
      </w:r>
    </w:p>
    <w:p w14:paraId="641AADA8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if (s.keys[0] &lt; key) {</w:t>
      </w:r>
    </w:p>
    <w:p w14:paraId="6E84FA05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    i++;</w:t>
      </w:r>
    </w:p>
    <w:p w14:paraId="7E78728C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DCF51E1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s.children[i].insertNonFull(key);</w:t>
      </w:r>
    </w:p>
    <w:p w14:paraId="458509AB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root = s;</w:t>
      </w:r>
    </w:p>
    <w:p w14:paraId="1BD0B260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057CAC4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root.insertNonFull(key);</w:t>
      </w:r>
    </w:p>
    <w:p w14:paraId="330A9C64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1E8457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2C7D98A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</w:p>
    <w:p w14:paraId="27F17E77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void traverse() {</w:t>
      </w:r>
    </w:p>
    <w:p w14:paraId="768D7451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if (root != null) {</w:t>
      </w:r>
    </w:p>
    <w:p w14:paraId="2BB44681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root.traverse();</w:t>
      </w:r>
    </w:p>
    <w:p w14:paraId="3E019F1A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4172EC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E2B6B3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>}</w:t>
      </w:r>
    </w:p>
    <w:p w14:paraId="5087F19B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</w:p>
    <w:p w14:paraId="0A4C9576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>class Main {</w:t>
      </w:r>
    </w:p>
    <w:p w14:paraId="370E94A7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5699AC4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int[] sequence = { 120, 2, 45, 201, 42, 78, 350, 401, 50, 135, 88, 71 };</w:t>
      </w:r>
    </w:p>
    <w:p w14:paraId="7F6331B5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int degree = 3; // Degree of the B-tree</w:t>
      </w:r>
    </w:p>
    <w:p w14:paraId="1B76EB29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</w:p>
    <w:p w14:paraId="3C2847DB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BTree bTree = new BTree(degree);</w:t>
      </w:r>
    </w:p>
    <w:p w14:paraId="70596CBB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</w:p>
    <w:p w14:paraId="31AD2969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for (int key : sequence) {</w:t>
      </w:r>
    </w:p>
    <w:p w14:paraId="5B1A7523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    bTree.insert(key);</w:t>
      </w:r>
    </w:p>
    <w:p w14:paraId="210CB14F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FAE542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</w:p>
    <w:p w14:paraId="7A3A12B4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System.out.println("B-tree traversal:");</w:t>
      </w:r>
    </w:p>
    <w:p w14:paraId="20EC7BCD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    bTree.traverse();</w:t>
      </w:r>
    </w:p>
    <w:p w14:paraId="2B563D6B" w14:textId="77777777" w:rsidR="00F52FC4" w:rsidRPr="00F52FC4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0C5271" w14:textId="267EF276" w:rsidR="009D4F0B" w:rsidRPr="006C215A" w:rsidRDefault="00F52FC4" w:rsidP="00F52FC4">
      <w:pPr>
        <w:rPr>
          <w:rFonts w:ascii="Times New Roman" w:hAnsi="Times New Roman" w:cs="Times New Roman"/>
          <w:sz w:val="24"/>
          <w:szCs w:val="24"/>
        </w:rPr>
      </w:pPr>
      <w:r w:rsidRPr="00F52FC4">
        <w:rPr>
          <w:rFonts w:ascii="Times New Roman" w:hAnsi="Times New Roman" w:cs="Times New Roman"/>
          <w:sz w:val="24"/>
          <w:szCs w:val="24"/>
        </w:rPr>
        <w:t>}</w:t>
      </w:r>
    </w:p>
    <w:p w14:paraId="7E87D644" w14:textId="6BA2FA73" w:rsidR="006B6204" w:rsidRDefault="00F52FC4" w:rsidP="52FA4F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C7B3350" w14:textId="3ED6A25A" w:rsidR="00F52FC4" w:rsidRPr="006C215A" w:rsidRDefault="00D616FB" w:rsidP="52FA4F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16F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1F206D" wp14:editId="042BC540">
            <wp:extent cx="4046571" cy="495343"/>
            <wp:effectExtent l="0" t="0" r="0" b="0"/>
            <wp:docPr id="56934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46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FC4" w:rsidRPr="006C215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39287" w14:textId="77777777" w:rsidR="00DB32A1" w:rsidRDefault="00DB32A1" w:rsidP="00F86D99">
      <w:pPr>
        <w:spacing w:after="0" w:line="240" w:lineRule="auto"/>
      </w:pPr>
      <w:r>
        <w:separator/>
      </w:r>
    </w:p>
  </w:endnote>
  <w:endnote w:type="continuationSeparator" w:id="0">
    <w:p w14:paraId="5D86EAC7" w14:textId="77777777" w:rsidR="00DB32A1" w:rsidRDefault="00DB32A1" w:rsidP="00F86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0A9C07" w14:paraId="2BB2DBCA" w14:textId="77777777" w:rsidTr="780A9C07">
      <w:trPr>
        <w:trHeight w:val="300"/>
      </w:trPr>
      <w:tc>
        <w:tcPr>
          <w:tcW w:w="3005" w:type="dxa"/>
        </w:tcPr>
        <w:p w14:paraId="6A78D0D0" w14:textId="14396DAC" w:rsidR="780A9C07" w:rsidRDefault="780A9C07" w:rsidP="780A9C07">
          <w:pPr>
            <w:pStyle w:val="Header"/>
            <w:ind w:left="-115"/>
          </w:pPr>
        </w:p>
      </w:tc>
      <w:tc>
        <w:tcPr>
          <w:tcW w:w="3005" w:type="dxa"/>
        </w:tcPr>
        <w:p w14:paraId="26448398" w14:textId="2B53E7E9" w:rsidR="780A9C07" w:rsidRDefault="780A9C07" w:rsidP="780A9C07">
          <w:pPr>
            <w:pStyle w:val="Header"/>
            <w:jc w:val="center"/>
          </w:pPr>
        </w:p>
      </w:tc>
      <w:tc>
        <w:tcPr>
          <w:tcW w:w="3005" w:type="dxa"/>
        </w:tcPr>
        <w:p w14:paraId="2C293792" w14:textId="30DE07A7" w:rsidR="780A9C07" w:rsidRDefault="780A9C07" w:rsidP="780A9C07">
          <w:pPr>
            <w:pStyle w:val="Header"/>
            <w:ind w:right="-115"/>
            <w:jc w:val="right"/>
          </w:pPr>
        </w:p>
      </w:tc>
    </w:tr>
  </w:tbl>
  <w:p w14:paraId="43B20DAE" w14:textId="2322BD8B" w:rsidR="780A9C07" w:rsidRDefault="780A9C07" w:rsidP="780A9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8AE83" w14:textId="77777777" w:rsidR="00DB32A1" w:rsidRDefault="00DB32A1" w:rsidP="00F86D99">
      <w:pPr>
        <w:spacing w:after="0" w:line="240" w:lineRule="auto"/>
      </w:pPr>
      <w:r>
        <w:separator/>
      </w:r>
    </w:p>
  </w:footnote>
  <w:footnote w:type="continuationSeparator" w:id="0">
    <w:p w14:paraId="78604DD8" w14:textId="77777777" w:rsidR="00DB32A1" w:rsidRDefault="00DB32A1" w:rsidP="00F86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B3770" w14:textId="5F4B07AE" w:rsidR="00F86D99" w:rsidRDefault="00F86D99" w:rsidP="00990177">
    <w:pPr>
      <w:spacing w:after="0"/>
      <w:ind w:right="552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1741A85" wp14:editId="7E2A1450">
          <wp:simplePos x="0" y="0"/>
          <wp:positionH relativeFrom="page">
            <wp:posOffset>812292</wp:posOffset>
          </wp:positionH>
          <wp:positionV relativeFrom="page">
            <wp:posOffset>457200</wp:posOffset>
          </wp:positionV>
          <wp:extent cx="5737860" cy="749808"/>
          <wp:effectExtent l="0" t="0" r="0" b="0"/>
          <wp:wrapSquare wrapText="bothSides"/>
          <wp:docPr id="534577034" name="Picture 5345770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7860" cy="7498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E285E"/>
    <w:multiLevelType w:val="hybridMultilevel"/>
    <w:tmpl w:val="B1743B3A"/>
    <w:lvl w:ilvl="0" w:tplc="88629E8C">
      <w:start w:val="1"/>
      <w:numFmt w:val="decimal"/>
      <w:lvlText w:val="%1."/>
      <w:lvlJc w:val="left"/>
      <w:pPr>
        <w:ind w:left="720" w:hanging="360"/>
      </w:pPr>
    </w:lvl>
    <w:lvl w:ilvl="1" w:tplc="D60AD144">
      <w:start w:val="1"/>
      <w:numFmt w:val="lowerLetter"/>
      <w:lvlText w:val="%2."/>
      <w:lvlJc w:val="left"/>
      <w:pPr>
        <w:ind w:left="1440" w:hanging="360"/>
      </w:pPr>
    </w:lvl>
    <w:lvl w:ilvl="2" w:tplc="CC7099FE">
      <w:start w:val="1"/>
      <w:numFmt w:val="lowerRoman"/>
      <w:lvlText w:val="%3."/>
      <w:lvlJc w:val="right"/>
      <w:pPr>
        <w:ind w:left="2160" w:hanging="180"/>
      </w:pPr>
    </w:lvl>
    <w:lvl w:ilvl="3" w:tplc="342E5200">
      <w:start w:val="1"/>
      <w:numFmt w:val="decimal"/>
      <w:lvlText w:val="%4."/>
      <w:lvlJc w:val="left"/>
      <w:pPr>
        <w:ind w:left="2880" w:hanging="360"/>
      </w:pPr>
    </w:lvl>
    <w:lvl w:ilvl="4" w:tplc="2E561FDE">
      <w:start w:val="1"/>
      <w:numFmt w:val="lowerLetter"/>
      <w:lvlText w:val="%5."/>
      <w:lvlJc w:val="left"/>
      <w:pPr>
        <w:ind w:left="3600" w:hanging="360"/>
      </w:pPr>
    </w:lvl>
    <w:lvl w:ilvl="5" w:tplc="D972A924">
      <w:start w:val="1"/>
      <w:numFmt w:val="lowerRoman"/>
      <w:lvlText w:val="%6."/>
      <w:lvlJc w:val="right"/>
      <w:pPr>
        <w:ind w:left="4320" w:hanging="180"/>
      </w:pPr>
    </w:lvl>
    <w:lvl w:ilvl="6" w:tplc="7DAEFBD8">
      <w:start w:val="1"/>
      <w:numFmt w:val="decimal"/>
      <w:lvlText w:val="%7."/>
      <w:lvlJc w:val="left"/>
      <w:pPr>
        <w:ind w:left="5040" w:hanging="360"/>
      </w:pPr>
    </w:lvl>
    <w:lvl w:ilvl="7" w:tplc="15A6F694">
      <w:start w:val="1"/>
      <w:numFmt w:val="lowerLetter"/>
      <w:lvlText w:val="%8."/>
      <w:lvlJc w:val="left"/>
      <w:pPr>
        <w:ind w:left="5760" w:hanging="360"/>
      </w:pPr>
    </w:lvl>
    <w:lvl w:ilvl="8" w:tplc="18F4CBE2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90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64"/>
    <w:rsid w:val="00014206"/>
    <w:rsid w:val="00084DCC"/>
    <w:rsid w:val="00183287"/>
    <w:rsid w:val="002622FC"/>
    <w:rsid w:val="003305DC"/>
    <w:rsid w:val="0033554E"/>
    <w:rsid w:val="00364134"/>
    <w:rsid w:val="00412F1A"/>
    <w:rsid w:val="004D640F"/>
    <w:rsid w:val="004E7AAB"/>
    <w:rsid w:val="005538A9"/>
    <w:rsid w:val="0060744D"/>
    <w:rsid w:val="00625416"/>
    <w:rsid w:val="006B6204"/>
    <w:rsid w:val="006C215A"/>
    <w:rsid w:val="006E5154"/>
    <w:rsid w:val="006F4D7A"/>
    <w:rsid w:val="00701D1A"/>
    <w:rsid w:val="00714E90"/>
    <w:rsid w:val="00744364"/>
    <w:rsid w:val="00990177"/>
    <w:rsid w:val="009D4F0B"/>
    <w:rsid w:val="00A95ADF"/>
    <w:rsid w:val="00B47B57"/>
    <w:rsid w:val="00BB62F3"/>
    <w:rsid w:val="00BD06C6"/>
    <w:rsid w:val="00C73D8C"/>
    <w:rsid w:val="00CA32AA"/>
    <w:rsid w:val="00D616FB"/>
    <w:rsid w:val="00DB32A1"/>
    <w:rsid w:val="00DB4D3B"/>
    <w:rsid w:val="00DC6A1D"/>
    <w:rsid w:val="00DD5757"/>
    <w:rsid w:val="00E148C9"/>
    <w:rsid w:val="00EC649F"/>
    <w:rsid w:val="00F52FC4"/>
    <w:rsid w:val="00F75E92"/>
    <w:rsid w:val="00F86D99"/>
    <w:rsid w:val="00F912BA"/>
    <w:rsid w:val="00FF56C2"/>
    <w:rsid w:val="01E10EA2"/>
    <w:rsid w:val="01FAE0AD"/>
    <w:rsid w:val="05BA758B"/>
    <w:rsid w:val="06CC8F37"/>
    <w:rsid w:val="07D63173"/>
    <w:rsid w:val="0A1678C8"/>
    <w:rsid w:val="0B0DD235"/>
    <w:rsid w:val="0C402ACF"/>
    <w:rsid w:val="0D33259B"/>
    <w:rsid w:val="0E4572F7"/>
    <w:rsid w:val="0EA31C54"/>
    <w:rsid w:val="0EF6606C"/>
    <w:rsid w:val="0F3AD836"/>
    <w:rsid w:val="118E7114"/>
    <w:rsid w:val="1289FF09"/>
    <w:rsid w:val="13768D77"/>
    <w:rsid w:val="183ABC01"/>
    <w:rsid w:val="1B2BE385"/>
    <w:rsid w:val="1FFAB0D4"/>
    <w:rsid w:val="2043C21E"/>
    <w:rsid w:val="219B2509"/>
    <w:rsid w:val="225308A8"/>
    <w:rsid w:val="267E91C6"/>
    <w:rsid w:val="26CC3F89"/>
    <w:rsid w:val="2B962F51"/>
    <w:rsid w:val="2E4F6846"/>
    <w:rsid w:val="2EE857B1"/>
    <w:rsid w:val="30B63ECC"/>
    <w:rsid w:val="32520F2D"/>
    <w:rsid w:val="35DCAC88"/>
    <w:rsid w:val="36D114F2"/>
    <w:rsid w:val="375F548C"/>
    <w:rsid w:val="379D242D"/>
    <w:rsid w:val="3A1EA2D5"/>
    <w:rsid w:val="3B9E7006"/>
    <w:rsid w:val="3D354060"/>
    <w:rsid w:val="406C4B31"/>
    <w:rsid w:val="48CF87F0"/>
    <w:rsid w:val="508734E9"/>
    <w:rsid w:val="52FA4F18"/>
    <w:rsid w:val="532F316C"/>
    <w:rsid w:val="53D55C31"/>
    <w:rsid w:val="53F3A2E7"/>
    <w:rsid w:val="543307FF"/>
    <w:rsid w:val="54961F79"/>
    <w:rsid w:val="554C2EAE"/>
    <w:rsid w:val="585B1E97"/>
    <w:rsid w:val="59E44043"/>
    <w:rsid w:val="5BCEFBA9"/>
    <w:rsid w:val="604AD6A7"/>
    <w:rsid w:val="60697D99"/>
    <w:rsid w:val="61625E8E"/>
    <w:rsid w:val="650CE823"/>
    <w:rsid w:val="66387CB1"/>
    <w:rsid w:val="68314B6D"/>
    <w:rsid w:val="6A6485DD"/>
    <w:rsid w:val="6C5C2B34"/>
    <w:rsid w:val="6C87D83D"/>
    <w:rsid w:val="6CF14A1F"/>
    <w:rsid w:val="6DD8159D"/>
    <w:rsid w:val="6DD9BEA4"/>
    <w:rsid w:val="6E8D4ACE"/>
    <w:rsid w:val="726FAB4C"/>
    <w:rsid w:val="740B7BAD"/>
    <w:rsid w:val="749A3F35"/>
    <w:rsid w:val="76840F28"/>
    <w:rsid w:val="77431C6F"/>
    <w:rsid w:val="780A9C07"/>
    <w:rsid w:val="7EBB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CDB92"/>
  <w15:chartTrackingRefBased/>
  <w15:docId w15:val="{E7446B85-7213-400A-B413-1899B088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D99"/>
  </w:style>
  <w:style w:type="paragraph" w:styleId="Footer">
    <w:name w:val="footer"/>
    <w:basedOn w:val="Normal"/>
    <w:link w:val="FooterChar"/>
    <w:uiPriority w:val="99"/>
    <w:unhideWhenUsed/>
    <w:rsid w:val="00F86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D99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73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1168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1082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31866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57704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6008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73986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4750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8584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84277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1206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1444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32594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1129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8072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5468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50847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1472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32268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0794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304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77315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193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2381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42789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0903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4362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859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67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0680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2645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96752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7776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70828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77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3756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0160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2277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2381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6597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84034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9595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5152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04155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6551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7069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89411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47958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83563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64478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6873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5167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3118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8655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7799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02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7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5961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2675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39686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3131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3889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3596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1441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6274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17374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108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7776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6600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7157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55848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06811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8299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6492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8156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05293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0021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3754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484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0797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84538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96657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7155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jal\OneDrive\Documents\Custom%20Office%20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5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Choudhari</dc:creator>
  <cp:keywords>DJSCE;ASSIGNMENTS</cp:keywords>
  <dc:description/>
  <cp:lastModifiedBy>Anish Sharma</cp:lastModifiedBy>
  <cp:revision>2</cp:revision>
  <dcterms:created xsi:type="dcterms:W3CDTF">2023-12-06T18:45:00Z</dcterms:created>
  <dcterms:modified xsi:type="dcterms:W3CDTF">2023-12-06T18:45:00Z</dcterms:modified>
</cp:coreProperties>
</file>